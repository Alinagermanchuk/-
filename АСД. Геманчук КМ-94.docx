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06" w:rsidRDefault="00747906" w:rsidP="00F60682">
      <w:pPr>
        <w:jc w:val="center"/>
        <w:rPr>
          <w:rFonts w:ascii="Arial" w:hAnsi="Arial" w:cs="Arial"/>
          <w:b/>
          <w:color w:val="333333"/>
          <w:sz w:val="28"/>
          <w:szCs w:val="21"/>
          <w:shd w:val="clear" w:color="auto" w:fill="FFFFFF"/>
          <w:lang w:val="uk-UA"/>
        </w:rPr>
      </w:pPr>
      <w:r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  <w:t>Множення по-рос</w:t>
      </w:r>
      <w:r>
        <w:rPr>
          <w:rFonts w:ascii="Arial" w:hAnsi="Arial" w:cs="Arial"/>
          <w:b/>
          <w:color w:val="333333"/>
          <w:sz w:val="28"/>
          <w:szCs w:val="21"/>
          <w:shd w:val="clear" w:color="auto" w:fill="FFFFFF"/>
          <w:lang w:val="uk-UA"/>
        </w:rPr>
        <w:t>і</w:t>
      </w:r>
      <w:r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  <w:t>йськи</w:t>
      </w:r>
    </w:p>
    <w:p w:rsidR="00747906" w:rsidRPr="00F60682" w:rsidRDefault="00747906">
      <w:pPr>
        <w:rPr>
          <w:rFonts w:ascii="Arial" w:hAnsi="Arial" w:cs="Arial"/>
          <w:b/>
          <w:color w:val="333333"/>
          <w:sz w:val="28"/>
          <w:szCs w:val="21"/>
          <w:shd w:val="clear" w:color="auto" w:fill="FFFFFF"/>
          <w:lang w:val="uk-UA"/>
        </w:rPr>
      </w:pPr>
    </w:p>
    <w:p w:rsidR="00747906" w:rsidRDefault="00747906" w:rsidP="00F60682">
      <w:pPr>
        <w:spacing w:line="360" w:lineRule="auto"/>
        <w:ind w:firstLine="708"/>
        <w:rPr>
          <w:rFonts w:ascii="Arial" w:hAnsi="Arial" w:cs="Arial"/>
          <w:color w:val="222222"/>
          <w:shd w:val="clear" w:color="auto" w:fill="FFFFFF"/>
          <w:lang w:val="uk-UA"/>
        </w:rPr>
      </w:pPr>
      <w:r w:rsidRPr="00585C2D">
        <w:rPr>
          <w:rFonts w:ascii="Arial" w:hAnsi="Arial" w:cs="Arial"/>
          <w:color w:val="333333"/>
          <w:sz w:val="24"/>
          <w:szCs w:val="24"/>
          <w:shd w:val="clear" w:color="auto" w:fill="FFFFFF"/>
          <w:lang w:val="uk-UA"/>
        </w:rPr>
        <w:t>Множення по-російськи –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uk-UA"/>
        </w:rPr>
        <w:t xml:space="preserve"> це спосіб множення</w:t>
      </w:r>
      <w:r w:rsidRPr="00585C2D">
        <w:rPr>
          <w:rFonts w:ascii="Arial" w:hAnsi="Arial" w:cs="Arial"/>
          <w:color w:val="333333"/>
          <w:sz w:val="24"/>
          <w:szCs w:val="24"/>
          <w:shd w:val="clear" w:color="auto" w:fill="FFFFFF"/>
          <w:lang w:val="uk-UA"/>
        </w:rPr>
        <w:t>,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uk-UA"/>
        </w:rPr>
        <w:t xml:space="preserve"> який дозволяє легко отримати добуток 2-х чисел</w:t>
      </w:r>
      <w:r w:rsidRPr="00585C2D">
        <w:rPr>
          <w:rFonts w:ascii="Arial" w:hAnsi="Arial" w:cs="Arial"/>
          <w:color w:val="333333"/>
          <w:sz w:val="24"/>
          <w:szCs w:val="24"/>
          <w:shd w:val="clear" w:color="auto" w:fill="FFFFFF"/>
          <w:lang w:val="uk-UA"/>
        </w:rPr>
        <w:t>. Іноді цей метод називають</w:t>
      </w:r>
      <w:r w:rsidRPr="00585C2D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«древньоєгипетським», іноді «ефіопським», іноді просто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585C2D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«множення через подвоєння та ділення навпіл»</w:t>
      </w:r>
      <w:r w:rsidRPr="00585C2D">
        <w:rPr>
          <w:rFonts w:ascii="Arial" w:hAnsi="Arial" w:cs="Arial"/>
          <w:color w:val="333333"/>
          <w:sz w:val="24"/>
          <w:szCs w:val="24"/>
          <w:shd w:val="clear" w:color="auto" w:fill="FFFFFF"/>
          <w:lang w:val="uk-UA"/>
        </w:rPr>
        <w:t>.</w:t>
      </w:r>
      <w:r w:rsidRPr="00585C2D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585C2D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Цей спосіб доволі простий, але при цьому він достатньо корисний. Ба більше, його можна використовувати не тільки для множення, а і для піднесення до степення і розрахунку матриць.</w:t>
      </w:r>
      <w:r w:rsidRPr="009821A9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747906" w:rsidRDefault="00747906" w:rsidP="00F60682">
      <w:pPr>
        <w:spacing w:line="360" w:lineRule="auto"/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</w:pP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Суть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методу заключається в тому, що перше число множиться на 2,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а друге ділиться на 2. Послідовне множення і ділення 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прод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овжується 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до 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тих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п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і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р, поки перший множник не стане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одиницею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, тоді друге число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і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да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сть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результат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множення по-россійськи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Не тяжко зрозуміти, що при одночасному діленні і множенні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на те саме число, 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добуток ніяк не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змінюється.</w:t>
      </w:r>
    </w:p>
    <w:p w:rsidR="00747906" w:rsidRPr="00F60682" w:rsidRDefault="00747906" w:rsidP="00F60682">
      <w:pPr>
        <w:spacing w:line="360" w:lineRule="auto"/>
        <w:rPr>
          <w:rFonts w:ascii="Arial" w:hAnsi="Arial" w:cs="Arial"/>
          <w:color w:val="222222"/>
          <w:shd w:val="clear" w:color="auto" w:fill="FFFFFF"/>
          <w:lang w:val="uk-UA"/>
        </w:rPr>
      </w:pP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Приведем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о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приклад</w:t>
      </w:r>
      <w:r w:rsidRPr="00866E19">
        <w:rPr>
          <w:rFonts w:ascii="Arial" w:hAnsi="Arial" w:cs="Arial"/>
          <w:color w:val="222222"/>
          <w:shd w:val="clear" w:color="auto" w:fill="FFFFFF"/>
        </w:rPr>
        <w:t>:</w:t>
      </w:r>
    </w:p>
    <w:p w:rsidR="00747906" w:rsidRPr="00551D1C" w:rsidRDefault="00747906" w:rsidP="00551D1C">
      <w:pPr>
        <w:spacing w:line="36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</w:pPr>
      <w:r w:rsidRPr="00551D1C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uk-UA"/>
        </w:rPr>
        <w:t>64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X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  <w:t xml:space="preserve"> 19</w:t>
      </w:r>
    </w:p>
    <w:p w:rsidR="00747906" w:rsidRPr="00551D1C" w:rsidRDefault="00747906" w:rsidP="00551D1C">
      <w:pPr>
        <w:spacing w:line="36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</w:pP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  <w:t xml:space="preserve">32 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X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  <w:t xml:space="preserve"> 38</w:t>
      </w:r>
    </w:p>
    <w:p w:rsidR="00747906" w:rsidRPr="00551D1C" w:rsidRDefault="00747906" w:rsidP="00551D1C">
      <w:pPr>
        <w:spacing w:line="36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</w:pPr>
      <w:r w:rsidRPr="00551D1C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uk-UA"/>
        </w:rPr>
        <w:t>16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X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  <w:t xml:space="preserve"> 76</w:t>
      </w:r>
    </w:p>
    <w:p w:rsidR="00747906" w:rsidRPr="00551D1C" w:rsidRDefault="00747906" w:rsidP="00551D1C">
      <w:pPr>
        <w:spacing w:line="36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</w:pPr>
      <w:r w:rsidRPr="00551D1C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uk-UA"/>
        </w:rPr>
        <w:t>8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X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  <w:t xml:space="preserve"> 152</w:t>
      </w:r>
    </w:p>
    <w:p w:rsidR="00747906" w:rsidRPr="00551D1C" w:rsidRDefault="00747906" w:rsidP="00551D1C">
      <w:pPr>
        <w:spacing w:line="36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</w:pPr>
      <w:r w:rsidRPr="00551D1C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uk-UA"/>
        </w:rPr>
        <w:t>4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X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  <w:t xml:space="preserve"> 304</w:t>
      </w:r>
    </w:p>
    <w:p w:rsidR="00747906" w:rsidRPr="00551D1C" w:rsidRDefault="00747906" w:rsidP="00551D1C">
      <w:pPr>
        <w:spacing w:line="36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</w:pPr>
      <w:r w:rsidRPr="00551D1C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uk-UA"/>
        </w:rPr>
        <w:t>2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X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  <w:t xml:space="preserve"> 608</w:t>
      </w:r>
    </w:p>
    <w:p w:rsidR="00747906" w:rsidRPr="00551D1C" w:rsidRDefault="00747906" w:rsidP="00551D1C">
      <w:pPr>
        <w:spacing w:line="36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</w:pPr>
      <w:r w:rsidRPr="00551D1C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uk-UA"/>
        </w:rPr>
        <w:t xml:space="preserve">1  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X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  <w:t xml:space="preserve"> 1216</w:t>
      </w:r>
    </w:p>
    <w:p w:rsidR="00747906" w:rsidRPr="00551D1C" w:rsidRDefault="00747906" w:rsidP="00BF6EB7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551D1C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Відповідь</w:t>
      </w:r>
      <w:r w:rsidRPr="00551D1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 1216</w:t>
      </w:r>
    </w:p>
    <w:p w:rsidR="00747906" w:rsidRPr="00BF6EB7" w:rsidRDefault="00747906" w:rsidP="00BF6EB7">
      <w:pPr>
        <w:rPr>
          <w:rFonts w:ascii="Consolas" w:hAnsi="Consolas"/>
          <w:b/>
          <w:color w:val="222222"/>
          <w:sz w:val="24"/>
          <w:szCs w:val="24"/>
          <w:shd w:val="clear" w:color="auto" w:fill="FFFFFF"/>
          <w:lang w:val="uk-UA"/>
        </w:rPr>
      </w:pPr>
    </w:p>
    <w:p w:rsidR="00747906" w:rsidRDefault="00747906" w:rsidP="00551D1C">
      <w:pPr>
        <w:spacing w:line="360" w:lineRule="auto"/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</w:pP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Спосіб трохи змінюється, якщо перше число непарне. В такому випадку перше число можна розглядати як суму парного числа і одиниці. Відкидуючи одиницю, парне число в лівому стовбці звично ділиться на 2, паралельно праве число домножується на 2 і так до кінця. Однак в такому випадку до останнього числа в правому рядку потрібно додати всі числа з правого рядка, що стоять на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в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проти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непарних чисел лівого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Ця сума і є результатом</w:t>
      </w:r>
      <w:r w:rsidRPr="00F6068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747906" w:rsidRPr="00F60682" w:rsidRDefault="00747906" w:rsidP="00F60682">
      <w:pPr>
        <w:spacing w:line="360" w:lineRule="auto"/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</w:pPr>
    </w:p>
    <w:p w:rsidR="00747906" w:rsidRPr="00551D1C" w:rsidRDefault="00747906" w:rsidP="00551D1C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551D1C">
        <w:rPr>
          <w:rFonts w:ascii="Arial" w:hAnsi="Arial" w:cs="Arial"/>
          <w:sz w:val="24"/>
          <w:szCs w:val="24"/>
        </w:rPr>
        <w:t>Приведемо приклад:</w:t>
      </w:r>
      <w:r w:rsidRPr="00551D1C">
        <w:rPr>
          <w:rFonts w:ascii="Arial" w:hAnsi="Arial" w:cs="Arial"/>
          <w:sz w:val="24"/>
          <w:szCs w:val="24"/>
        </w:rPr>
        <w:br/>
      </w:r>
      <w:r w:rsidRPr="00551D1C">
        <w:rPr>
          <w:rFonts w:ascii="Arial" w:hAnsi="Arial" w:cs="Arial"/>
          <w:b/>
          <w:sz w:val="24"/>
          <w:szCs w:val="24"/>
        </w:rPr>
        <w:t xml:space="preserve">19 X 17 </w:t>
      </w:r>
      <w:r w:rsidRPr="00551D1C">
        <w:rPr>
          <w:rFonts w:ascii="Arial" w:hAnsi="Arial" w:cs="Arial"/>
          <w:b/>
          <w:sz w:val="24"/>
          <w:szCs w:val="24"/>
        </w:rPr>
        <w:br/>
        <w:t>9 X 34</w:t>
      </w:r>
      <w:r w:rsidRPr="00551D1C">
        <w:rPr>
          <w:rFonts w:ascii="Arial" w:hAnsi="Arial" w:cs="Arial"/>
          <w:b/>
          <w:sz w:val="24"/>
          <w:szCs w:val="24"/>
        </w:rPr>
        <w:br/>
        <w:t>4 X 68*</w:t>
      </w:r>
      <w:r w:rsidRPr="00551D1C">
        <w:rPr>
          <w:rFonts w:ascii="Arial" w:hAnsi="Arial" w:cs="Arial"/>
          <w:b/>
          <w:sz w:val="24"/>
          <w:szCs w:val="24"/>
        </w:rPr>
        <w:br/>
        <w:t>2 X 136*</w:t>
      </w:r>
      <w:r w:rsidRPr="00551D1C">
        <w:rPr>
          <w:rFonts w:ascii="Arial" w:hAnsi="Arial" w:cs="Arial"/>
          <w:b/>
          <w:sz w:val="24"/>
          <w:szCs w:val="24"/>
        </w:rPr>
        <w:br/>
        <w:t xml:space="preserve">1 X 272 </w:t>
      </w:r>
    </w:p>
    <w:p w:rsidR="00747906" w:rsidRPr="00551D1C" w:rsidRDefault="00747906" w:rsidP="00551D1C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551D1C">
        <w:rPr>
          <w:rFonts w:ascii="Arial" w:hAnsi="Arial" w:cs="Arial"/>
          <w:b/>
          <w:sz w:val="24"/>
          <w:szCs w:val="24"/>
        </w:rPr>
        <w:t>17 + 34 + 272 = 323.</w:t>
      </w:r>
    </w:p>
    <w:p w:rsidR="00747906" w:rsidRPr="00551D1C" w:rsidRDefault="00747906" w:rsidP="00551D1C">
      <w:pPr>
        <w:rPr>
          <w:rFonts w:ascii="Arial" w:hAnsi="Arial" w:cs="Arial"/>
          <w:sz w:val="24"/>
          <w:szCs w:val="24"/>
        </w:rPr>
      </w:pPr>
      <w:r w:rsidRPr="00551D1C">
        <w:rPr>
          <w:rFonts w:ascii="Arial" w:hAnsi="Arial" w:cs="Arial"/>
          <w:sz w:val="24"/>
          <w:szCs w:val="24"/>
        </w:rPr>
        <w:t>19 X 17  можна розписати  як  (18+1) X 17.</w:t>
      </w:r>
    </w:p>
    <w:p w:rsidR="00747906" w:rsidRPr="00FE6792" w:rsidRDefault="00747906" w:rsidP="00F60682">
      <w:pPr>
        <w:spacing w:line="36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</w:pPr>
      <w:r w:rsidRPr="00FE6792">
        <w:rPr>
          <w:rStyle w:val="HTMLCode"/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Далі відкидуємо одиницю і діємо по вище сказаному алгоритму. </w:t>
      </w:r>
      <w:r w:rsidRPr="00FE6792">
        <w:rPr>
          <w:rFonts w:ascii="Arial" w:hAnsi="Arial" w:cs="Arial"/>
          <w:color w:val="222222"/>
          <w:sz w:val="24"/>
          <w:szCs w:val="24"/>
          <w:shd w:val="clear" w:color="auto" w:fill="FFFFFF"/>
        </w:rPr>
        <w:t>З</w:t>
      </w:r>
      <w:r w:rsidRPr="00FE679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ірочка вказує на числа</w:t>
      </w:r>
      <w:r w:rsidRPr="00FE6792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FE679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які не потрібно додавати до останього числа правого рядка(оскільки вони стоять навпроти парних чисел</w:t>
      </w:r>
      <w:r w:rsidRPr="00FE6792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:rsidR="00747906" w:rsidRPr="00FE6792" w:rsidRDefault="00747906" w:rsidP="00F60682">
      <w:pPr>
        <w:spacing w:line="36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</w:pPr>
      <w:r w:rsidRPr="00FE6792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Сумуючи всі непомічені числа, отримуємо відповідь </w:t>
      </w:r>
      <w:r w:rsidRPr="00FE6792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uk-UA"/>
        </w:rPr>
        <w:t>323</w:t>
      </w:r>
    </w:p>
    <w:p w:rsidR="00747906" w:rsidRDefault="00747906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.</w:t>
      </w:r>
      <w:r w:rsidRPr="00866E19">
        <w:rPr>
          <w:rFonts w:ascii="Arial" w:hAnsi="Arial" w:cs="Arial"/>
          <w:sz w:val="24"/>
          <w:szCs w:val="24"/>
          <w:lang w:val="uk-UA"/>
        </w:rPr>
        <w:t xml:space="preserve"> </w:t>
      </w:r>
      <w:r w:rsidRPr="00174EA3">
        <w:rPr>
          <w:rFonts w:ascii="Arial" w:hAnsi="Arial" w:cs="Arial"/>
          <w:sz w:val="24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07.75pt">
            <v:imagedata r:id="rId5" o:title=""/>
          </v:shape>
        </w:pict>
      </w:r>
    </w:p>
    <w:p w:rsidR="00747906" w:rsidRPr="00A72BFA" w:rsidRDefault="00747906">
      <w:pPr>
        <w:rPr>
          <w:rFonts w:ascii="Arial" w:hAnsi="Arial" w:cs="Arial"/>
          <w:sz w:val="24"/>
          <w:szCs w:val="24"/>
          <w:lang w:val="uk-UA"/>
        </w:rPr>
      </w:pPr>
      <w:r w:rsidRPr="00174EA3">
        <w:rPr>
          <w:rFonts w:ascii="Arial" w:hAnsi="Arial" w:cs="Arial"/>
          <w:sz w:val="24"/>
          <w:szCs w:val="24"/>
          <w:lang w:val="uk-UA"/>
        </w:rPr>
        <w:pict>
          <v:shape id="_x0000_i1026" type="#_x0000_t75" style="width:456.75pt;height:210.75pt">
            <v:imagedata r:id="rId6" o:title=""/>
          </v:shape>
        </w:pict>
      </w:r>
    </w:p>
    <w:sectPr w:rsidR="00747906" w:rsidRPr="00A72BFA" w:rsidSect="00BD1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E0CD1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0C3CD6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E20C1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828D9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4B208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5A47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6166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4CD2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ED4A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A62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6CF4"/>
    <w:rsid w:val="00057DEE"/>
    <w:rsid w:val="000F21E5"/>
    <w:rsid w:val="000F51A0"/>
    <w:rsid w:val="000F77EC"/>
    <w:rsid w:val="00124DD5"/>
    <w:rsid w:val="001373D2"/>
    <w:rsid w:val="00174EA3"/>
    <w:rsid w:val="001C6CF4"/>
    <w:rsid w:val="00262C20"/>
    <w:rsid w:val="002F5D9B"/>
    <w:rsid w:val="00465FC2"/>
    <w:rsid w:val="004704AC"/>
    <w:rsid w:val="00551D1C"/>
    <w:rsid w:val="00585C2D"/>
    <w:rsid w:val="006121A2"/>
    <w:rsid w:val="00684776"/>
    <w:rsid w:val="006C7098"/>
    <w:rsid w:val="006F2AEF"/>
    <w:rsid w:val="00747906"/>
    <w:rsid w:val="007A539F"/>
    <w:rsid w:val="00844CD2"/>
    <w:rsid w:val="00866E19"/>
    <w:rsid w:val="008777C8"/>
    <w:rsid w:val="00940A35"/>
    <w:rsid w:val="009452B5"/>
    <w:rsid w:val="009821A9"/>
    <w:rsid w:val="00A41233"/>
    <w:rsid w:val="00A72BFA"/>
    <w:rsid w:val="00AE4B74"/>
    <w:rsid w:val="00BB728E"/>
    <w:rsid w:val="00BD16C2"/>
    <w:rsid w:val="00BF6EB7"/>
    <w:rsid w:val="00C42390"/>
    <w:rsid w:val="00CC3E31"/>
    <w:rsid w:val="00D22DAE"/>
    <w:rsid w:val="00E37CDC"/>
    <w:rsid w:val="00E85853"/>
    <w:rsid w:val="00EB68D8"/>
    <w:rsid w:val="00F60682"/>
    <w:rsid w:val="00F97228"/>
    <w:rsid w:val="00FE6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6C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9821A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257</TotalTime>
  <Pages>3</Pages>
  <Words>248</Words>
  <Characters>1416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111</cp:lastModifiedBy>
  <cp:revision>8</cp:revision>
  <dcterms:created xsi:type="dcterms:W3CDTF">2020-04-17T15:32:00Z</dcterms:created>
  <dcterms:modified xsi:type="dcterms:W3CDTF">2020-04-22T05:19:00Z</dcterms:modified>
</cp:coreProperties>
</file>